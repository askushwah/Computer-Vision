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E2DB89" w14:textId="77777777" w:rsidR="00A10484" w:rsidRDefault="00AA19FE">
      <w:pPr>
        <w:pStyle w:val="Title"/>
      </w:pPr>
      <w:r>
        <w:t xml:space="preserve">Assignment 1 | Part 1 </w:t>
      </w:r>
    </w:p>
    <w:p w14:paraId="64DF14D2" w14:textId="58BAB85E" w:rsidR="00ED398E" w:rsidRDefault="00ED398E" w:rsidP="00ED398E">
      <w:r>
        <w:t xml:space="preserve">Team : </w:t>
      </w:r>
      <w:r w:rsidR="00F439CE">
        <w:rPr>
          <w:rFonts w:ascii="Segoe UI" w:hAnsi="Segoe UI" w:cs="Segoe UI"/>
          <w:color w:val="24292E"/>
          <w:shd w:val="clear" w:color="auto" w:fill="FFFFFF"/>
        </w:rPr>
        <w:t>akushwah-anekkal-kngiri-shfadn</w:t>
      </w:r>
    </w:p>
    <w:p w14:paraId="3F0D0E0E" w14:textId="43074A86" w:rsidR="00855982" w:rsidRPr="00855982" w:rsidRDefault="002709B8" w:rsidP="002709B8">
      <w:pPr>
        <w:pStyle w:val="Heading1"/>
        <w:numPr>
          <w:ilvl w:val="1"/>
          <w:numId w:val="30"/>
        </w:numPr>
      </w:pPr>
      <w:r>
        <w:t>calculating the magnitude.</w:t>
      </w:r>
    </w:p>
    <w:p w14:paraId="410C9A40" w14:textId="60BE64C1" w:rsidR="00A9058E" w:rsidRDefault="002709B8" w:rsidP="00A9058E">
      <w:r w:rsidRPr="00A9058E">
        <w:t>In section 1.1. we calculated magnitude by using imaginary and real values generated by the fft()</w:t>
      </w:r>
      <w:r w:rsidR="00A9058E">
        <w:t>.</w:t>
      </w:r>
    </w:p>
    <w:p w14:paraId="26CE1849" w14:textId="4F5CB17F" w:rsidR="00CD5D55" w:rsidRDefault="00CD5D55" w:rsidP="00A9058E">
      <w:r>
        <w:t>As you can see we are simply returning the magnitude.</w:t>
      </w:r>
      <w:r w:rsidR="00AA24FC">
        <w:t xml:space="preserve"> Which can be leveraged </w:t>
      </w:r>
      <w:r w:rsidR="002324DE">
        <w:t xml:space="preserve">in other sections in the Assignment </w:t>
      </w:r>
      <w:r w:rsidR="00397747">
        <w:t xml:space="preserve">part 1 </w:t>
      </w:r>
      <w:r w:rsidR="002324DE">
        <w:t>for calculating the fft_magnitude</w:t>
      </w:r>
      <w:r w:rsidR="00397747">
        <w:t>.</w:t>
      </w:r>
      <w:r w:rsidR="00AA24FC">
        <w:t xml:space="preserve"> </w:t>
      </w:r>
    </w:p>
    <w:p w14:paraId="174C3B49" w14:textId="0D2D0369" w:rsidR="00A9058E" w:rsidRDefault="00ED398E" w:rsidP="00ED398E">
      <w:pPr>
        <w:pStyle w:val="Heading1"/>
        <w:numPr>
          <w:ilvl w:val="1"/>
          <w:numId w:val="30"/>
        </w:numPr>
      </w:pPr>
      <w:r>
        <w:t>Removing Noise</w:t>
      </w:r>
    </w:p>
    <w:p w14:paraId="6B194819" w14:textId="1C524E3E" w:rsidR="00ED398E" w:rsidRDefault="00397747" w:rsidP="00ED398E">
      <w:r>
        <w:t>In this section</w:t>
      </w:r>
      <w:r w:rsidR="002645DC">
        <w:t>,</w:t>
      </w:r>
      <w:r>
        <w:t xml:space="preserve"> the task is to remove noise from the image provided by the professor.</w:t>
      </w:r>
      <w:r w:rsidR="00A84756">
        <w:t xml:space="preserve"> Below is the sample image provided by the professor.</w:t>
      </w:r>
    </w:p>
    <w:p w14:paraId="3E1590D9" w14:textId="3C7C6305" w:rsidR="00A84756" w:rsidRDefault="00A84756" w:rsidP="00BA63EE">
      <w:r>
        <w:rPr>
          <w:lang w:eastAsia="en-US"/>
        </w:rPr>
        <w:drawing>
          <wp:inline distT="0" distB="0" distL="0" distR="0" wp14:anchorId="0B38E192" wp14:editId="06A3F798">
            <wp:extent cx="2800350" cy="2800350"/>
            <wp:effectExtent l="19050" t="19050" r="19050" b="19050"/>
            <wp:docPr id="2" name="Picture 2" descr="A picture containing phot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oise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A63EE">
        <w:t xml:space="preserve">     </w:t>
      </w:r>
      <w:r w:rsidR="00BA63EE">
        <w:rPr>
          <w:lang w:eastAsia="en-US"/>
        </w:rPr>
        <w:drawing>
          <wp:inline distT="0" distB="0" distL="0" distR="0" wp14:anchorId="0AEF89C4" wp14:editId="39D231E1">
            <wp:extent cx="2838450" cy="2800350"/>
            <wp:effectExtent l="19050" t="19050" r="19050" b="19050"/>
            <wp:docPr id="3" name="Picture 3" descr="A picture containing sky, outdoor, wa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ise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8003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955227" w14:textId="2BC81FCE" w:rsidR="00BA63EE" w:rsidRDefault="00981C24" w:rsidP="00BA63EE">
      <w:pPr>
        <w:rPr>
          <w:i/>
        </w:rPr>
      </w:pPr>
      <w:r>
        <w:rPr>
          <w:i/>
        </w:rPr>
        <w:t xml:space="preserve">    </w:t>
      </w:r>
      <w:r w:rsidR="00BA63EE">
        <w:rPr>
          <w:i/>
        </w:rPr>
        <w:t>Fig. noisy image provided by the professor.</w:t>
      </w:r>
      <w:r w:rsidR="00BA63EE">
        <w:rPr>
          <w:i/>
        </w:rPr>
        <w:tab/>
      </w:r>
      <w:r w:rsidR="00BA63EE">
        <w:rPr>
          <w:i/>
        </w:rPr>
        <w:tab/>
      </w:r>
      <w:r w:rsidR="00BA63EE">
        <w:rPr>
          <w:i/>
        </w:rPr>
        <w:t xml:space="preserve">Fig. </w:t>
      </w:r>
      <w:r w:rsidR="00BA63EE">
        <w:rPr>
          <w:i/>
        </w:rPr>
        <w:t>Spectrogram of the noisy image.</w:t>
      </w:r>
    </w:p>
    <w:p w14:paraId="29D4B56B" w14:textId="17F38613" w:rsidR="00BA63EE" w:rsidRDefault="00BA63EE" w:rsidP="00BA63EE">
      <w:r>
        <w:rPr>
          <w:i/>
        </w:rPr>
        <w:t xml:space="preserve">                    </w:t>
      </w:r>
      <w:r w:rsidR="00B309C0">
        <w:t>In the spectrogram</w:t>
      </w:r>
      <w:r w:rsidR="002645DC">
        <w:t>,</w:t>
      </w:r>
      <w:r w:rsidR="00B309C0">
        <w:t xml:space="preserve"> we have observed the keyword </w:t>
      </w:r>
      <w:r w:rsidR="00B309C0" w:rsidRPr="00B309C0">
        <w:rPr>
          <w:b/>
        </w:rPr>
        <w:t>HI</w:t>
      </w:r>
      <w:r w:rsidR="00B309C0">
        <w:rPr>
          <w:b/>
        </w:rPr>
        <w:t xml:space="preserve"> </w:t>
      </w:r>
      <w:r w:rsidR="00B309C0">
        <w:t>which has been introduced into the fft space symmetrically from the origin.</w:t>
      </w:r>
    </w:p>
    <w:p w14:paraId="18933ED0" w14:textId="1CE1319E" w:rsidR="00B309C0" w:rsidRDefault="008E1B04" w:rsidP="00BC16ED">
      <w:pPr>
        <w:pStyle w:val="Heading3"/>
        <w:numPr>
          <w:ilvl w:val="2"/>
          <w:numId w:val="30"/>
        </w:numPr>
        <w:ind w:left="990"/>
      </w:pPr>
      <w:r>
        <w:t xml:space="preserve">Removing “HI” from Spectrogram </w:t>
      </w:r>
      <w:r w:rsidR="00BC16ED">
        <w:t>which is placed symmetrically across the origin in fft space.</w:t>
      </w:r>
    </w:p>
    <w:p w14:paraId="7581F723" w14:textId="77777777" w:rsidR="00BC16ED" w:rsidRDefault="00BC16ED" w:rsidP="00BC16ED"/>
    <w:p w14:paraId="037706CA" w14:textId="25CEF41E" w:rsidR="00BC16ED" w:rsidRDefault="00521123" w:rsidP="00BC16ED">
      <w:r>
        <w:t>We have removed HI from fft space by replacing the entire HI Space gird with ‘0’s.</w:t>
      </w:r>
      <w:r w:rsidR="00E43DEE">
        <w:t xml:space="preserve"> B</w:t>
      </w:r>
      <w:r>
        <w:t>elow is the figure which clearly explains what we have achieved.</w:t>
      </w:r>
    </w:p>
    <w:p w14:paraId="03E53542" w14:textId="0050A760" w:rsidR="008E3F1D" w:rsidRDefault="008E3F1D" w:rsidP="008E3F1D">
      <w:pPr>
        <w:jc w:val="center"/>
      </w:pPr>
      <w:r>
        <w:rPr>
          <w:lang w:eastAsia="en-US"/>
        </w:rPr>
        <w:lastRenderedPageBreak/>
        <w:drawing>
          <wp:inline distT="0" distB="0" distL="0" distR="0" wp14:anchorId="3131C878" wp14:editId="0655FED8">
            <wp:extent cx="4008474" cy="4008474"/>
            <wp:effectExtent l="19050" t="19050" r="11430" b="11430"/>
            <wp:docPr id="8" name="Picture 8" descr="A picture containing sky, outdoor, water, phot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a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003" cy="40120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76144" w14:textId="29AF01FF" w:rsidR="00521123" w:rsidRDefault="003E2278" w:rsidP="00BC16ED">
      <w:r>
        <w:tab/>
      </w:r>
    </w:p>
    <w:p w14:paraId="7CEE5C0F" w14:textId="014F7A97" w:rsidR="008E3F1D" w:rsidRDefault="008E3F1D" w:rsidP="003E2278">
      <w:r>
        <w:t xml:space="preserve"> </w:t>
      </w:r>
    </w:p>
    <w:p w14:paraId="5BD63F63" w14:textId="081B10F2" w:rsidR="00521123" w:rsidRDefault="00DD560D" w:rsidP="003E2278">
      <w:r>
        <w:t xml:space="preserve">Now we have used the </w:t>
      </w:r>
      <w:r w:rsidR="00752C00">
        <w:t>updated real values and imaginary values to generate the image.</w:t>
      </w:r>
    </w:p>
    <w:p w14:paraId="36D7F5CC" w14:textId="2AB5FEE3" w:rsidR="00C81C9C" w:rsidRDefault="00AF1B91" w:rsidP="003E2278">
      <w:r>
        <w:t>Upon doing this we got an image which has a grey transparent overlay.</w:t>
      </w:r>
      <w:r w:rsidR="000F5B5C">
        <w:t xml:space="preserve"> </w:t>
      </w:r>
      <w:r w:rsidR="00134E2D">
        <w:t>So,</w:t>
      </w:r>
      <w:r w:rsidR="000F5B5C">
        <w:t xml:space="preserve"> we continued doing further modifications to the image</w:t>
      </w:r>
      <w:r w:rsidR="00C81C9C">
        <w:t xml:space="preserve"> as shown in the below image as follows.</w:t>
      </w:r>
    </w:p>
    <w:p w14:paraId="6CD80D71" w14:textId="77777777" w:rsidR="00C81C9C" w:rsidRDefault="00C81C9C" w:rsidP="003E2278"/>
    <w:p w14:paraId="117385F2" w14:textId="77777777" w:rsidR="00C81C9C" w:rsidRDefault="00C81C9C" w:rsidP="003E2278"/>
    <w:p w14:paraId="0F48C934" w14:textId="77777777" w:rsidR="00C81C9C" w:rsidRDefault="00C81C9C" w:rsidP="003E2278"/>
    <w:p w14:paraId="69791A5A" w14:textId="120F985A" w:rsidR="00C81C9C" w:rsidRDefault="00C81C9C" w:rsidP="008E3F1D">
      <w:pPr>
        <w:jc w:val="center"/>
      </w:pPr>
      <w:r>
        <w:rPr>
          <w:lang w:eastAsia="en-US"/>
        </w:rPr>
        <w:lastRenderedPageBreak/>
        <w:drawing>
          <wp:inline distT="0" distB="0" distL="0" distR="0" wp14:anchorId="7B545DC1" wp14:editId="512CC1EC">
            <wp:extent cx="3130181" cy="3130181"/>
            <wp:effectExtent l="19050" t="19050" r="13335" b="13335"/>
            <wp:docPr id="5" name="Picture 5" descr="A plane flying in the ai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pdated_spectru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128" cy="31531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510FE" w14:textId="77777777" w:rsidR="00C76BFC" w:rsidRDefault="009631BB" w:rsidP="00C76BFC">
      <w:pPr>
        <w:jc w:val="center"/>
        <w:rPr>
          <w:i/>
        </w:rPr>
      </w:pPr>
      <w:r>
        <w:rPr>
          <w:i/>
        </w:rPr>
        <w:t xml:space="preserve">Fig. </w:t>
      </w:r>
      <w:r>
        <w:rPr>
          <w:i/>
        </w:rPr>
        <w:t xml:space="preserve">Final Image spectrum of </w:t>
      </w:r>
      <w:r w:rsidR="00993D42">
        <w:rPr>
          <w:i/>
        </w:rPr>
        <w:t>the after all the changes</w:t>
      </w:r>
      <w:r w:rsidR="004F4305">
        <w:rPr>
          <w:i/>
        </w:rPr>
        <w:t>.</w:t>
      </w:r>
    </w:p>
    <w:p w14:paraId="66B2618E" w14:textId="77777777" w:rsidR="00C76BFC" w:rsidRDefault="00C76BFC" w:rsidP="00C76BFC">
      <w:pPr>
        <w:jc w:val="center"/>
        <w:rPr>
          <w:i/>
        </w:rPr>
      </w:pPr>
    </w:p>
    <w:p w14:paraId="13293F4F" w14:textId="1B8D29FE" w:rsidR="00C76BFC" w:rsidRDefault="00C76BFC" w:rsidP="00C76BFC">
      <w:pPr>
        <w:jc w:val="center"/>
        <w:rPr>
          <w:i/>
        </w:rPr>
      </w:pPr>
      <w:r>
        <w:rPr>
          <w:i/>
          <w:lang w:eastAsia="en-US"/>
        </w:rPr>
        <w:drawing>
          <wp:inline distT="0" distB="0" distL="0" distR="0" wp14:anchorId="1190B0FF" wp14:editId="0A3D22B0">
            <wp:extent cx="3997842" cy="3997842"/>
            <wp:effectExtent l="0" t="0" r="3175" b="3175"/>
            <wp:docPr id="7" name="Picture 7" descr="A black and white photo of a tre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onoi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290" cy="400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C240F4" w14:textId="7FD5D090" w:rsidR="00C76BFC" w:rsidRDefault="00C76BFC" w:rsidP="00C76BFC">
      <w:pPr>
        <w:jc w:val="center"/>
        <w:rPr>
          <w:i/>
        </w:rPr>
      </w:pPr>
      <w:r>
        <w:rPr>
          <w:i/>
        </w:rPr>
        <w:t>Fig. Final Image after all the changes</w:t>
      </w:r>
      <w:r>
        <w:rPr>
          <w:i/>
        </w:rPr>
        <w:t>.</w:t>
      </w:r>
    </w:p>
    <w:p w14:paraId="7D7B93B0" w14:textId="1AF4595C" w:rsidR="00ED398E" w:rsidRPr="00ED398E" w:rsidRDefault="00ED398E" w:rsidP="00ED398E">
      <w:pPr>
        <w:pStyle w:val="Heading1"/>
        <w:numPr>
          <w:ilvl w:val="1"/>
          <w:numId w:val="30"/>
        </w:numPr>
      </w:pPr>
      <w:r>
        <w:lastRenderedPageBreak/>
        <w:t>Water marking an image</w:t>
      </w:r>
    </w:p>
    <w:p w14:paraId="5E22EE7C" w14:textId="53359254" w:rsidR="00855982" w:rsidRDefault="004A728C" w:rsidP="002709B8">
      <w:r>
        <w:t>In this section</w:t>
      </w:r>
      <w:r w:rsidR="00C15C79">
        <w:t>,</w:t>
      </w:r>
      <w:r>
        <w:t xml:space="preserve"> we </w:t>
      </w:r>
      <w:r w:rsidR="00C15C79">
        <w:t>have applied the watermark using the Fourier transform</w:t>
      </w:r>
      <w:r w:rsidR="00CF1D85">
        <w:t>. Below are the steps that we have used:</w:t>
      </w:r>
    </w:p>
    <w:p w14:paraId="0E287FF7" w14:textId="18CA121C" w:rsidR="00F26E6D" w:rsidRDefault="00F26E6D" w:rsidP="002709B8">
      <w:r>
        <w:t>To apply the watermark:</w:t>
      </w:r>
    </w:p>
    <w:p w14:paraId="71244DD0" w14:textId="089EAEAD" w:rsidR="00F26E6D" w:rsidRDefault="00F26E6D" w:rsidP="00F26E6D">
      <w:pPr>
        <w:pStyle w:val="ListParagraph"/>
        <w:numPr>
          <w:ilvl w:val="0"/>
          <w:numId w:val="31"/>
        </w:numPr>
      </w:pPr>
      <w:r>
        <w:t xml:space="preserve">We took the image first found that is it square or not. If not, we added the padding pixels to the plane and then copied each pixel to the </w:t>
      </w:r>
      <w:r w:rsidR="00F87C87">
        <w:t xml:space="preserve">new plane. </w:t>
      </w:r>
    </w:p>
    <w:p w14:paraId="0B666466" w14:textId="77777777" w:rsidR="00244806" w:rsidRDefault="00F87C87" w:rsidP="00244806">
      <w:pPr>
        <w:pStyle w:val="ListParagraph"/>
        <w:numPr>
          <w:ilvl w:val="0"/>
          <w:numId w:val="31"/>
        </w:numPr>
      </w:pPr>
      <w:r>
        <w:t xml:space="preserve">To create a watermark, we used a vector of </w:t>
      </w:r>
      <w:r w:rsidR="00EE5D93">
        <w:t>16-bit long.</w:t>
      </w:r>
    </w:p>
    <w:p w14:paraId="3A462379" w14:textId="5C7E287E" w:rsidR="00EE5D93" w:rsidRDefault="00244806" w:rsidP="00244806">
      <w:pPr>
        <w:pStyle w:val="ListParagraph"/>
        <w:numPr>
          <w:ilvl w:val="0"/>
          <w:numId w:val="31"/>
        </w:numPr>
      </w:pPr>
      <w:r>
        <w:t>We took the real value and applied the formula by combining the alpha and absolute value to get the watermark in the specified circular patter</w:t>
      </w:r>
      <w:r w:rsidR="00DC0203">
        <w:t>n</w:t>
      </w:r>
      <w:r>
        <w:t>.</w:t>
      </w:r>
    </w:p>
    <w:p w14:paraId="69BE225B" w14:textId="2044FF8D" w:rsidR="00DC0203" w:rsidRDefault="0062698A" w:rsidP="00244806">
      <w:pPr>
        <w:pStyle w:val="ListParagraph"/>
        <w:numPr>
          <w:ilvl w:val="0"/>
          <w:numId w:val="31"/>
        </w:numPr>
      </w:pPr>
      <w:r>
        <w:t>When everything was done, we combined the new real values with the imaginary to form our image with the watermark into it.</w:t>
      </w:r>
    </w:p>
    <w:p w14:paraId="26334EA3" w14:textId="03F42C2D" w:rsidR="008D0E16" w:rsidRDefault="008D0E16" w:rsidP="008D0E16">
      <w:r>
        <w:t>To check for the watermark:</w:t>
      </w:r>
    </w:p>
    <w:p w14:paraId="38ADF09B" w14:textId="7631D011" w:rsidR="008D0E16" w:rsidRDefault="008D0E16" w:rsidP="008D0E16">
      <w:pPr>
        <w:pStyle w:val="ListParagraph"/>
        <w:numPr>
          <w:ilvl w:val="0"/>
          <w:numId w:val="35"/>
        </w:numPr>
      </w:pPr>
      <w:r>
        <w:t>The watermarked image was passed as the parameter and the real value was extr</w:t>
      </w:r>
      <w:r w:rsidR="002E1BC1">
        <w:t>acted in the same circular way as it was injected.</w:t>
      </w:r>
    </w:p>
    <w:p w14:paraId="01CAD6DB" w14:textId="77777777" w:rsidR="00EE5D93" w:rsidRPr="00244806" w:rsidRDefault="00EE5D93" w:rsidP="00EE5D93">
      <w:pPr>
        <w:rPr>
          <w:b/>
        </w:rPr>
      </w:pPr>
      <w:r w:rsidRPr="00244806">
        <w:rPr>
          <w:b/>
        </w:rPr>
        <w:t xml:space="preserve">Challenges: </w:t>
      </w:r>
    </w:p>
    <w:p w14:paraId="70F332D3" w14:textId="16712520" w:rsidR="00EE5D93" w:rsidRDefault="00EE5D93" w:rsidP="00EE5D93">
      <w:pPr>
        <w:pStyle w:val="ListParagraph"/>
        <w:numPr>
          <w:ilvl w:val="0"/>
          <w:numId w:val="34"/>
        </w:numPr>
      </w:pPr>
      <w:r>
        <w:t>We started with 8 bits with the values far apart at the corners in circular pattern. This gave us the correlation value of zero efficiency.</w:t>
      </w:r>
      <w:r w:rsidR="00244806">
        <w:t xml:space="preserve"> So, the first tweak in parameter came in by increasing the bits to 16-bit and reducing the area of circle to 1/8</w:t>
      </w:r>
      <w:r w:rsidR="00244806" w:rsidRPr="00244806">
        <w:rPr>
          <w:vertAlign w:val="superscript"/>
        </w:rPr>
        <w:t>th</w:t>
      </w:r>
      <w:r w:rsidR="00244806">
        <w:t xml:space="preserve"> of the radius. This gave us a better correlation in compared to the previous one.</w:t>
      </w:r>
    </w:p>
    <w:p w14:paraId="3FC70C56" w14:textId="0581611B" w:rsidR="00624DFA" w:rsidRDefault="007A42C5" w:rsidP="00EE5D93">
      <w:pPr>
        <w:pStyle w:val="ListParagraph"/>
        <w:numPr>
          <w:ilvl w:val="0"/>
          <w:numId w:val="34"/>
        </w:numPr>
      </w:pPr>
      <w:r>
        <w:t>What value of alpha will be the best as some give a good high in the spectrogram but blurs the image which is difficult to view.</w:t>
      </w:r>
    </w:p>
    <w:p w14:paraId="3D87C2B3" w14:textId="1CDEDC8C" w:rsidR="005C5CCC" w:rsidRDefault="00E87CEA" w:rsidP="000F3821">
      <w:pPr>
        <w:pStyle w:val="ListParagraph"/>
        <w:numPr>
          <w:ilvl w:val="0"/>
          <w:numId w:val="34"/>
        </w:numPr>
      </w:pPr>
      <w:r>
        <w:t xml:space="preserve">Creating a circular pattern was also one of the challenge. Finding the points keeping the symmetry was one of a task. </w:t>
      </w:r>
    </w:p>
    <w:p w14:paraId="553F4C9A" w14:textId="34F791B1" w:rsidR="00B21B9C" w:rsidRDefault="00B21B9C" w:rsidP="00B21B9C">
      <w:pPr>
        <w:rPr>
          <w:b/>
        </w:rPr>
      </w:pPr>
      <w:r w:rsidRPr="00B21B9C">
        <w:rPr>
          <w:b/>
        </w:rPr>
        <w:t>Observations:</w:t>
      </w:r>
    </w:p>
    <w:p w14:paraId="040910A9" w14:textId="5098F930" w:rsidR="00C74138" w:rsidRDefault="00975845" w:rsidP="00B21B9C">
      <w:r>
        <w:t>Qualitative Observation:</w:t>
      </w:r>
    </w:p>
    <w:p w14:paraId="2117A94B" w14:textId="6DCB9D5E" w:rsidR="00B21B9C" w:rsidRDefault="00B21B9C" w:rsidP="00B21B9C">
      <w:r>
        <w:t>To show how we are injecting the watermark</w:t>
      </w:r>
      <w:r w:rsidR="003D3FAE">
        <w:t>.</w:t>
      </w:r>
      <w:r>
        <w:t xml:space="preserve"> Below are the images</w:t>
      </w:r>
      <w:r w:rsidR="00411557">
        <w:t xml:space="preserve"> (Visible circular pattern)</w:t>
      </w:r>
      <w:r w:rsidR="00933181">
        <w:t xml:space="preserve"> which shows that the watermark was present and it did </w:t>
      </w:r>
      <w:r w:rsidR="004564C1">
        <w:t>survive</w:t>
      </w:r>
      <w:r w:rsidR="00BA56E5">
        <w:t xml:space="preserve">. This was the spectrogram that was generated in 3-D </w:t>
      </w:r>
      <w:r w:rsidR="00CF4D0C">
        <w:t xml:space="preserve">for a better view of the </w:t>
      </w:r>
      <w:r w:rsidR="002D0DDF">
        <w:t>spectru</w:t>
      </w:r>
      <w:r w:rsidR="00CF4D0C">
        <w:t>m</w:t>
      </w:r>
    </w:p>
    <w:p w14:paraId="53289FFD" w14:textId="4E8F44F3" w:rsidR="004564C1" w:rsidRDefault="004564C1" w:rsidP="00B21B9C">
      <w:pPr>
        <w:rPr>
          <w:noProof/>
          <w:lang w:eastAsia="en-US"/>
        </w:rPr>
      </w:pPr>
    </w:p>
    <w:p w14:paraId="5D24243E" w14:textId="77777777" w:rsidR="000460BC" w:rsidRDefault="000460BC" w:rsidP="00B21B9C">
      <w:pPr>
        <w:rPr>
          <w:noProof/>
          <w:lang w:eastAsia="en-US"/>
        </w:rPr>
      </w:pPr>
    </w:p>
    <w:p w14:paraId="2E9C139E" w14:textId="77777777" w:rsidR="000460BC" w:rsidRDefault="000460BC" w:rsidP="00B21B9C">
      <w:pPr>
        <w:rPr>
          <w:noProof/>
          <w:lang w:eastAsia="en-US"/>
        </w:rPr>
      </w:pPr>
    </w:p>
    <w:p w14:paraId="028141F6" w14:textId="77777777" w:rsidR="000460BC" w:rsidRDefault="000460BC" w:rsidP="00B21B9C">
      <w:pPr>
        <w:rPr>
          <w:noProof/>
          <w:lang w:eastAsia="en-US"/>
        </w:rPr>
      </w:pPr>
    </w:p>
    <w:p w14:paraId="033EBFE6" w14:textId="77777777" w:rsidR="000460BC" w:rsidRDefault="000460BC" w:rsidP="00B21B9C">
      <w:pPr>
        <w:rPr>
          <w:noProof/>
          <w:lang w:eastAsia="en-US"/>
        </w:rPr>
      </w:pPr>
    </w:p>
    <w:p w14:paraId="1F4485E1" w14:textId="77777777" w:rsidR="000460BC" w:rsidRDefault="000460BC" w:rsidP="00B21B9C">
      <w:pPr>
        <w:rPr>
          <w:noProof/>
          <w:lang w:eastAsia="en-US"/>
        </w:rPr>
      </w:pPr>
    </w:p>
    <w:p w14:paraId="3EA8BC1D" w14:textId="77777777" w:rsidR="000460BC" w:rsidRDefault="000460BC" w:rsidP="00B21B9C">
      <w:pPr>
        <w:rPr>
          <w:noProof/>
          <w:lang w:eastAsia="en-US"/>
        </w:rPr>
      </w:pPr>
    </w:p>
    <w:p w14:paraId="0099ADE6" w14:textId="4DDD00F7" w:rsidR="004564C1" w:rsidRDefault="004564C1" w:rsidP="00B21B9C">
      <w:pPr>
        <w:rPr>
          <w:noProof/>
          <w:lang w:eastAsia="en-US"/>
        </w:rPr>
      </w:pPr>
      <w:r>
        <w:rPr>
          <w:noProof/>
          <w:lang w:eastAsia="en-US"/>
        </w:rPr>
        <w:t>Image 1:</w:t>
      </w:r>
    </w:p>
    <w:p w14:paraId="5537329E" w14:textId="77777777" w:rsidR="004564C1" w:rsidRDefault="004564C1" w:rsidP="00B21B9C">
      <w:pPr>
        <w:rPr>
          <w:noProof/>
          <w:lang w:eastAsia="en-US"/>
        </w:rPr>
      </w:pPr>
    </w:p>
    <w:p w14:paraId="50F64841" w14:textId="61BB309D" w:rsidR="003F2598" w:rsidRDefault="00A02F0F" w:rsidP="00B21B9C">
      <w:pPr>
        <w:rPr>
          <w:noProof/>
          <w:lang w:eastAsia="en-US"/>
        </w:rPr>
      </w:pPr>
      <w:r w:rsidRPr="00A02F0F">
        <w:rPr>
          <w:noProof/>
        </w:rPr>
        <w:drawing>
          <wp:inline distT="0" distB="0" distL="0" distR="0" wp14:anchorId="2F436EBF" wp14:editId="07D541ED">
            <wp:extent cx="3366135" cy="3027842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0" cy="302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98" w:rsidRPr="003F2598">
        <w:rPr>
          <w:noProof/>
          <w:lang w:eastAsia="en-US"/>
        </w:rPr>
        <w:t xml:space="preserve"> </w:t>
      </w:r>
    </w:p>
    <w:p w14:paraId="10F7D2B5" w14:textId="7AA233EE" w:rsidR="00B21B9C" w:rsidRDefault="003F2598" w:rsidP="00B21B9C">
      <w:r w:rsidRPr="003F2598">
        <w:rPr>
          <w:noProof/>
        </w:rPr>
        <w:drawing>
          <wp:inline distT="0" distB="0" distL="0" distR="0" wp14:anchorId="35850260" wp14:editId="35B875F1">
            <wp:extent cx="3709035" cy="1919109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9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EBDB" w14:textId="395BADAD" w:rsidR="00E44483" w:rsidRDefault="00E44483" w:rsidP="00B21B9C"/>
    <w:p w14:paraId="7F09E323" w14:textId="77777777" w:rsidR="003D13EF" w:rsidRDefault="003D13EF" w:rsidP="00B21B9C"/>
    <w:p w14:paraId="3F75262B" w14:textId="6C7476F3" w:rsidR="003D13EF" w:rsidRDefault="003D13EF" w:rsidP="00B21B9C">
      <w:r>
        <w:t>Quantitative Analysis:</w:t>
      </w:r>
    </w:p>
    <w:p w14:paraId="5B15C005" w14:textId="2831E842" w:rsidR="003D13EF" w:rsidRDefault="002917E7" w:rsidP="00B21B9C">
      <w:r>
        <w:t xml:space="preserve">We tested </w:t>
      </w:r>
      <w:r w:rsidR="002A5FD3">
        <w:t xml:space="preserve">every </w:t>
      </w:r>
      <w:r w:rsidR="00E05652">
        <w:t>image</w:t>
      </w:r>
      <w:r>
        <w:t xml:space="preserve"> for 50 random value and while 80% of times it found the correct </w:t>
      </w:r>
      <w:r w:rsidR="00FA4E66">
        <w:t>watermark</w:t>
      </w:r>
      <w:r>
        <w:t xml:space="preserve"> </w:t>
      </w:r>
      <w:r w:rsidR="00F27DED">
        <w:t xml:space="preserve">but for </w:t>
      </w:r>
      <w:r w:rsidR="006B2353">
        <w:t>the rest</w:t>
      </w:r>
      <w:r w:rsidR="00F27DED">
        <w:t xml:space="preserve"> 20% of times it gave the false positive answers too. We tried our best to tweak the values and fit in the best parameters that we can.</w:t>
      </w:r>
      <w:r>
        <w:t xml:space="preserve"> </w:t>
      </w:r>
    </w:p>
    <w:p w14:paraId="3E81CD11" w14:textId="2C0D21DB" w:rsidR="00855982" w:rsidRPr="00855982" w:rsidRDefault="00D01200" w:rsidP="00B21B9C">
      <w:r>
        <w:tab/>
      </w:r>
    </w:p>
    <w:sectPr w:rsidR="00855982" w:rsidRPr="00855982" w:rsidSect="00855982">
      <w:footerReference w:type="default" r:id="rId18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081F66" w14:textId="77777777" w:rsidR="00AA19FE" w:rsidRDefault="00AA19FE" w:rsidP="00855982">
      <w:pPr>
        <w:spacing w:after="0" w:line="240" w:lineRule="auto"/>
      </w:pPr>
      <w:r>
        <w:separator/>
      </w:r>
    </w:p>
  </w:endnote>
  <w:endnote w:type="continuationSeparator" w:id="0">
    <w:p w14:paraId="2E0B09AA" w14:textId="77777777" w:rsidR="00AA19FE" w:rsidRDefault="00AA19FE" w:rsidP="00855982">
      <w:pPr>
        <w:spacing w:after="0" w:line="240" w:lineRule="auto"/>
      </w:pPr>
      <w:r>
        <w:continuationSeparator/>
      </w:r>
    </w:p>
  </w:endnote>
  <w:endnote w:type="continuationNotice" w:id="1">
    <w:p w14:paraId="29D3CCB9" w14:textId="77777777" w:rsidR="008E4171" w:rsidRDefault="008E417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77599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016D5A" w14:textId="0034F343" w:rsidR="00855982" w:rsidRDefault="0085598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0561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AF4CC1" w14:textId="77777777" w:rsidR="00AA19FE" w:rsidRDefault="00AA19FE" w:rsidP="00855982">
      <w:pPr>
        <w:spacing w:after="0" w:line="240" w:lineRule="auto"/>
      </w:pPr>
      <w:r>
        <w:separator/>
      </w:r>
    </w:p>
  </w:footnote>
  <w:footnote w:type="continuationSeparator" w:id="0">
    <w:p w14:paraId="16979622" w14:textId="77777777" w:rsidR="00AA19FE" w:rsidRDefault="00AA19FE" w:rsidP="00855982">
      <w:pPr>
        <w:spacing w:after="0" w:line="240" w:lineRule="auto"/>
      </w:pPr>
      <w:r>
        <w:continuationSeparator/>
      </w:r>
    </w:p>
  </w:footnote>
  <w:footnote w:type="continuationNotice" w:id="1">
    <w:p w14:paraId="26908FCB" w14:textId="77777777" w:rsidR="008E4171" w:rsidRDefault="008E417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4986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8763C0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D2C1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AF40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FA68F6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80A6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EFE45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2C6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46242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2BC2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3708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A42467A"/>
    <w:multiLevelType w:val="multilevel"/>
    <w:tmpl w:val="32C64BC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B086CCA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0DBE68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157272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C67897"/>
    <w:multiLevelType w:val="hybridMultilevel"/>
    <w:tmpl w:val="9FFE43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696BC4"/>
    <w:multiLevelType w:val="multilevel"/>
    <w:tmpl w:val="F76A531A"/>
    <w:lvl w:ilvl="0">
      <w:start w:val="1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3F9A3F7E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4986523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BD96368"/>
    <w:multiLevelType w:val="hybridMultilevel"/>
    <w:tmpl w:val="E2FEAC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011C12"/>
    <w:multiLevelType w:val="hybridMultilevel"/>
    <w:tmpl w:val="0172C37A"/>
    <w:lvl w:ilvl="0" w:tplc="C02264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E07DC7"/>
    <w:multiLevelType w:val="hybridMultilevel"/>
    <w:tmpl w:val="DBC00F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0007CC"/>
    <w:multiLevelType w:val="hybridMultilevel"/>
    <w:tmpl w:val="60368046"/>
    <w:lvl w:ilvl="0" w:tplc="BC2C742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14"/>
  </w:num>
  <w:num w:numId="5">
    <w:abstractNumId w:val="14"/>
  </w:num>
  <w:num w:numId="6">
    <w:abstractNumId w:val="14"/>
  </w:num>
  <w:num w:numId="7">
    <w:abstractNumId w:val="14"/>
  </w:num>
  <w:num w:numId="8">
    <w:abstractNumId w:val="14"/>
  </w:num>
  <w:num w:numId="9">
    <w:abstractNumId w:val="14"/>
  </w:num>
  <w:num w:numId="10">
    <w:abstractNumId w:val="14"/>
  </w:num>
  <w:num w:numId="11">
    <w:abstractNumId w:val="14"/>
  </w:num>
  <w:num w:numId="12">
    <w:abstractNumId w:val="14"/>
  </w:num>
  <w:num w:numId="13">
    <w:abstractNumId w:val="10"/>
  </w:num>
  <w:num w:numId="14">
    <w:abstractNumId w:val="19"/>
  </w:num>
  <w:num w:numId="15">
    <w:abstractNumId w:val="11"/>
  </w:num>
  <w:num w:numId="16">
    <w:abstractNumId w:val="12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13"/>
  </w:num>
  <w:num w:numId="28">
    <w:abstractNumId w:val="15"/>
  </w:num>
  <w:num w:numId="29">
    <w:abstractNumId w:val="18"/>
  </w:num>
  <w:num w:numId="30">
    <w:abstractNumId w:val="17"/>
  </w:num>
  <w:num w:numId="31">
    <w:abstractNumId w:val="22"/>
  </w:num>
  <w:num w:numId="32">
    <w:abstractNumId w:val="23"/>
  </w:num>
  <w:num w:numId="33">
    <w:abstractNumId w:val="21"/>
  </w:num>
  <w:num w:numId="34">
    <w:abstractNumId w:val="16"/>
  </w:num>
  <w:num w:numId="3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ttachedTemplate r:id="rId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9FE"/>
    <w:rsid w:val="00006025"/>
    <w:rsid w:val="000105B2"/>
    <w:rsid w:val="00011352"/>
    <w:rsid w:val="000460BC"/>
    <w:rsid w:val="000861E1"/>
    <w:rsid w:val="00090561"/>
    <w:rsid w:val="000F3821"/>
    <w:rsid w:val="000F55F0"/>
    <w:rsid w:val="000F5B5C"/>
    <w:rsid w:val="00101C56"/>
    <w:rsid w:val="001246A2"/>
    <w:rsid w:val="00134E2D"/>
    <w:rsid w:val="00145AB8"/>
    <w:rsid w:val="001535B9"/>
    <w:rsid w:val="00166911"/>
    <w:rsid w:val="001D10D4"/>
    <w:rsid w:val="001D4362"/>
    <w:rsid w:val="001E58DC"/>
    <w:rsid w:val="002324DE"/>
    <w:rsid w:val="00244123"/>
    <w:rsid w:val="00244806"/>
    <w:rsid w:val="00261500"/>
    <w:rsid w:val="002645DC"/>
    <w:rsid w:val="002709B8"/>
    <w:rsid w:val="002917E7"/>
    <w:rsid w:val="002A5FD3"/>
    <w:rsid w:val="002D0DDF"/>
    <w:rsid w:val="002E0611"/>
    <w:rsid w:val="002E1BC1"/>
    <w:rsid w:val="002F0AE8"/>
    <w:rsid w:val="00304963"/>
    <w:rsid w:val="00304A86"/>
    <w:rsid w:val="00357723"/>
    <w:rsid w:val="00390BCD"/>
    <w:rsid w:val="00397747"/>
    <w:rsid w:val="003D13EF"/>
    <w:rsid w:val="003D3FAE"/>
    <w:rsid w:val="003E2278"/>
    <w:rsid w:val="003F2598"/>
    <w:rsid w:val="003F4BC5"/>
    <w:rsid w:val="004043BA"/>
    <w:rsid w:val="00411557"/>
    <w:rsid w:val="0043599A"/>
    <w:rsid w:val="004440FF"/>
    <w:rsid w:val="004564C1"/>
    <w:rsid w:val="00467D27"/>
    <w:rsid w:val="00496FDC"/>
    <w:rsid w:val="004A2A40"/>
    <w:rsid w:val="004A728C"/>
    <w:rsid w:val="004C6383"/>
    <w:rsid w:val="004D3C09"/>
    <w:rsid w:val="004F4305"/>
    <w:rsid w:val="0050253F"/>
    <w:rsid w:val="00513059"/>
    <w:rsid w:val="00521123"/>
    <w:rsid w:val="005218BE"/>
    <w:rsid w:val="0056226B"/>
    <w:rsid w:val="0057252B"/>
    <w:rsid w:val="00592D10"/>
    <w:rsid w:val="005B3054"/>
    <w:rsid w:val="005C5CCC"/>
    <w:rsid w:val="00624DFA"/>
    <w:rsid w:val="0062698A"/>
    <w:rsid w:val="00665BC0"/>
    <w:rsid w:val="006B0F0C"/>
    <w:rsid w:val="006B2353"/>
    <w:rsid w:val="006B7005"/>
    <w:rsid w:val="006B7557"/>
    <w:rsid w:val="006F0267"/>
    <w:rsid w:val="006F55FA"/>
    <w:rsid w:val="006F65F2"/>
    <w:rsid w:val="00700766"/>
    <w:rsid w:val="007118A4"/>
    <w:rsid w:val="00717FA1"/>
    <w:rsid w:val="00725542"/>
    <w:rsid w:val="0072582C"/>
    <w:rsid w:val="00731CA2"/>
    <w:rsid w:val="00752C00"/>
    <w:rsid w:val="00760F60"/>
    <w:rsid w:val="007833A7"/>
    <w:rsid w:val="00796CA0"/>
    <w:rsid w:val="007A42C5"/>
    <w:rsid w:val="007C6FCC"/>
    <w:rsid w:val="007E09C7"/>
    <w:rsid w:val="007E511F"/>
    <w:rsid w:val="00827A66"/>
    <w:rsid w:val="00855982"/>
    <w:rsid w:val="00862C97"/>
    <w:rsid w:val="00877D3B"/>
    <w:rsid w:val="008D0E16"/>
    <w:rsid w:val="008E1B04"/>
    <w:rsid w:val="008E3F1D"/>
    <w:rsid w:val="008E4171"/>
    <w:rsid w:val="008F2FF7"/>
    <w:rsid w:val="0092138D"/>
    <w:rsid w:val="00933181"/>
    <w:rsid w:val="00952984"/>
    <w:rsid w:val="009631BB"/>
    <w:rsid w:val="00967377"/>
    <w:rsid w:val="00975845"/>
    <w:rsid w:val="00981C24"/>
    <w:rsid w:val="00993D42"/>
    <w:rsid w:val="009A3A3A"/>
    <w:rsid w:val="009D08E7"/>
    <w:rsid w:val="009E00B7"/>
    <w:rsid w:val="009F2E29"/>
    <w:rsid w:val="00A00436"/>
    <w:rsid w:val="00A02F0F"/>
    <w:rsid w:val="00A10484"/>
    <w:rsid w:val="00A74117"/>
    <w:rsid w:val="00A8296A"/>
    <w:rsid w:val="00A84756"/>
    <w:rsid w:val="00A9058E"/>
    <w:rsid w:val="00A96768"/>
    <w:rsid w:val="00AA19FE"/>
    <w:rsid w:val="00AA24FC"/>
    <w:rsid w:val="00AC1A31"/>
    <w:rsid w:val="00AF1B91"/>
    <w:rsid w:val="00AF27F5"/>
    <w:rsid w:val="00B04FA4"/>
    <w:rsid w:val="00B21B9C"/>
    <w:rsid w:val="00B309C0"/>
    <w:rsid w:val="00B47E10"/>
    <w:rsid w:val="00B70EFF"/>
    <w:rsid w:val="00B82E61"/>
    <w:rsid w:val="00BA3B75"/>
    <w:rsid w:val="00BA56E5"/>
    <w:rsid w:val="00BA63EE"/>
    <w:rsid w:val="00BC09BD"/>
    <w:rsid w:val="00BC16ED"/>
    <w:rsid w:val="00BD3798"/>
    <w:rsid w:val="00BE01E4"/>
    <w:rsid w:val="00BE2EEB"/>
    <w:rsid w:val="00BE39D2"/>
    <w:rsid w:val="00C15C79"/>
    <w:rsid w:val="00C61522"/>
    <w:rsid w:val="00C74138"/>
    <w:rsid w:val="00C76BFC"/>
    <w:rsid w:val="00C81C9C"/>
    <w:rsid w:val="00C95555"/>
    <w:rsid w:val="00CA11C4"/>
    <w:rsid w:val="00CD250C"/>
    <w:rsid w:val="00CD4020"/>
    <w:rsid w:val="00CD5D55"/>
    <w:rsid w:val="00CF1D85"/>
    <w:rsid w:val="00CF4D0C"/>
    <w:rsid w:val="00D01200"/>
    <w:rsid w:val="00D22024"/>
    <w:rsid w:val="00D24FA4"/>
    <w:rsid w:val="00D574D0"/>
    <w:rsid w:val="00D60D3C"/>
    <w:rsid w:val="00D65CC5"/>
    <w:rsid w:val="00D66618"/>
    <w:rsid w:val="00D745E4"/>
    <w:rsid w:val="00DB32C0"/>
    <w:rsid w:val="00DC0203"/>
    <w:rsid w:val="00DD560D"/>
    <w:rsid w:val="00E0508B"/>
    <w:rsid w:val="00E05652"/>
    <w:rsid w:val="00E23322"/>
    <w:rsid w:val="00E43DEE"/>
    <w:rsid w:val="00E44483"/>
    <w:rsid w:val="00E46509"/>
    <w:rsid w:val="00E466A3"/>
    <w:rsid w:val="00E87CEA"/>
    <w:rsid w:val="00E95F81"/>
    <w:rsid w:val="00E9669B"/>
    <w:rsid w:val="00EB0C17"/>
    <w:rsid w:val="00EB1D85"/>
    <w:rsid w:val="00EB62DE"/>
    <w:rsid w:val="00EC0054"/>
    <w:rsid w:val="00ED398E"/>
    <w:rsid w:val="00EE5D93"/>
    <w:rsid w:val="00F04F29"/>
    <w:rsid w:val="00F06AEE"/>
    <w:rsid w:val="00F07325"/>
    <w:rsid w:val="00F26E6D"/>
    <w:rsid w:val="00F27DED"/>
    <w:rsid w:val="00F355C7"/>
    <w:rsid w:val="00F37581"/>
    <w:rsid w:val="00F439CE"/>
    <w:rsid w:val="00F71F06"/>
    <w:rsid w:val="00F87C87"/>
    <w:rsid w:val="00FA4E66"/>
    <w:rsid w:val="00FC2CF4"/>
    <w:rsid w:val="00FD262C"/>
    <w:rsid w:val="00FD3603"/>
    <w:rsid w:val="00FF1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048DF"/>
  <w15:chartTrackingRefBased/>
  <w15:docId w15:val="{501842D7-45FD-48DB-9C9F-2E0EDAB42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D262C"/>
  </w:style>
  <w:style w:type="paragraph" w:styleId="Heading1">
    <w:name w:val="heading 1"/>
    <w:basedOn w:val="Normal"/>
    <w:next w:val="Normal"/>
    <w:link w:val="Heading1Char"/>
    <w:uiPriority w:val="9"/>
    <w:qFormat/>
    <w:rsid w:val="00FD262C"/>
    <w:pPr>
      <w:keepNext/>
      <w:keepLines/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62C"/>
    <w:pPr>
      <w:keepNext/>
      <w:keepLines/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262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262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262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262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262C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262C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262C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FD262C"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D262C"/>
    <w:rPr>
      <w:rFonts w:asciiTheme="majorHAnsi" w:eastAsiaTheme="majorEastAsia" w:hAnsiTheme="majorHAnsi" w:cstheme="majorBidi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55982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82"/>
  </w:style>
  <w:style w:type="character" w:customStyle="1" w:styleId="Heading1Char">
    <w:name w:val="Heading 1 Char"/>
    <w:basedOn w:val="DefaultParagraphFont"/>
    <w:link w:val="Heading1"/>
    <w:uiPriority w:val="9"/>
    <w:rsid w:val="00FD262C"/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D262C"/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D262C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262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262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26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4362"/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362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982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82"/>
  </w:style>
  <w:style w:type="paragraph" w:styleId="Caption">
    <w:name w:val="caption"/>
    <w:basedOn w:val="Normal"/>
    <w:next w:val="Normal"/>
    <w:uiPriority w:val="35"/>
    <w:semiHidden/>
    <w:unhideWhenUsed/>
    <w:qFormat/>
    <w:rsid w:val="001D4362"/>
    <w:pPr>
      <w:spacing w:after="200" w:line="240" w:lineRule="auto"/>
    </w:pPr>
    <w:rPr>
      <w:i/>
      <w:iCs/>
      <w:color w:val="323232" w:themeColor="text2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362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D436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D436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D436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436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3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36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436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D436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436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36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D436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D4362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7833A7"/>
    <w:rPr>
      <w:color w:val="3A6331" w:themeColor="accent4" w:themeShade="BF"/>
      <w:u w:val="single"/>
    </w:rPr>
  </w:style>
  <w:style w:type="character" w:styleId="PlaceholderText">
    <w:name w:val="Placeholder Text"/>
    <w:basedOn w:val="DefaultParagraphFont"/>
    <w:uiPriority w:val="99"/>
    <w:semiHidden/>
    <w:rsid w:val="007833A7"/>
    <w:rPr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FD262C"/>
    <w:rPr>
      <w:i/>
      <w:iCs/>
      <w:color w:val="B35E0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FD262C"/>
    <w:pPr>
      <w:pBdr>
        <w:top w:val="single" w:sz="4" w:space="10" w:color="B35E06" w:themeColor="accent1" w:themeShade="BF"/>
        <w:bottom w:val="single" w:sz="4" w:space="10" w:color="B35E06" w:themeColor="accent1" w:themeShade="BF"/>
      </w:pBdr>
      <w:spacing w:before="360" w:after="360"/>
      <w:ind w:left="864" w:right="864"/>
      <w:jc w:val="center"/>
    </w:pPr>
    <w:rPr>
      <w:i/>
      <w:iCs/>
      <w:color w:val="B35E0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D262C"/>
    <w:rPr>
      <w:i/>
      <w:iCs/>
      <w:color w:val="B35E06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FD262C"/>
    <w:rPr>
      <w:b/>
      <w:bCs/>
      <w:caps w:val="0"/>
      <w:smallCaps/>
      <w:color w:val="B35E06" w:themeColor="accent1" w:themeShade="BF"/>
      <w:spacing w:val="5"/>
    </w:rPr>
  </w:style>
  <w:style w:type="paragraph" w:styleId="ListParagraph">
    <w:name w:val="List Paragraph"/>
    <w:basedOn w:val="Normal"/>
    <w:uiPriority w:val="34"/>
    <w:unhideWhenUsed/>
    <w:qFormat/>
    <w:rsid w:val="002709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4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5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9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2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tiff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unt\AppData\Roaming\Microsoft\Templates\Report%20design%20(blank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A1BDDEC560A4C52B5BA773623DD805E">
    <w:name w:val="1A1BDDEC560A4C52B5BA773623DD805E"/>
  </w:style>
  <w:style w:type="paragraph" w:customStyle="1" w:styleId="4D2F6001B62D49A7A831521D7ADC444D">
    <w:name w:val="4D2F6001B62D49A7A831521D7ADC444D"/>
  </w:style>
  <w:style w:type="paragraph" w:customStyle="1" w:styleId="BFAD6EC1A71F4FB1B33005B1E905254F">
    <w:name w:val="BFAD6EC1A71F4FB1B33005B1E90525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671810-3EF7-4C8E-BCBA-248ABE2BAB39}">
  <ds:schemaRefs>
    <ds:schemaRef ds:uri="http://schemas.microsoft.com/office/2006/documentManagement/types"/>
    <ds:schemaRef ds:uri="4873beb7-5857-4685-be1f-d57550cc96cc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purl.org/dc/terms/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62D6D51D-20AE-4EB8-8066-3D8372D68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0</TotalTime>
  <Pages>5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arun nekkalapudi</dc:creator>
  <cp:lastModifiedBy>arun nekkalapudi</cp:lastModifiedBy>
  <cp:revision>2</cp:revision>
  <dcterms:created xsi:type="dcterms:W3CDTF">2018-02-07T04:49:00Z</dcterms:created>
  <dcterms:modified xsi:type="dcterms:W3CDTF">2018-02-07T04:49:00Z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